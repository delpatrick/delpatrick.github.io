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le:"/>
        <w:tag w:val="Title:"/>
        <w:id w:val="-574357878"/>
        <w:placeholder>
          <w:docPart w:val="19B9E70F8A3943479900E57860A746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A769E6" w:rsidRDefault="00D411F5">
          <w:pPr>
            <w:pStyle w:val="Title"/>
          </w:pPr>
          <w:r>
            <w:t>How to Guide – Dropbox JavaScript</w:t>
          </w:r>
        </w:p>
      </w:sdtContent>
    </w:sdt>
    <w:sdt>
      <w:sdtPr>
        <w:alias w:val="Introduction:"/>
        <w:tag w:val="Introduction:"/>
        <w:id w:val="-1719891336"/>
        <w:placeholder>
          <w:docPart w:val="787C086C835B41FCBA076F9AF940605A"/>
        </w:placeholder>
        <w:temporary/>
        <w:showingPlcHdr/>
        <w15:appearance w15:val="hidden"/>
      </w:sdtPr>
      <w:sdtEndPr/>
      <w:sdtContent>
        <w:p w:rsidR="00C55AE2" w:rsidRDefault="00C55AE2" w:rsidP="00C55AE2">
          <w:pPr>
            <w:pStyle w:val="Heading1"/>
          </w:pPr>
          <w:r>
            <w:t>Introduction</w:t>
          </w:r>
        </w:p>
      </w:sdtContent>
    </w:sdt>
    <w:p w:rsidR="00A769E6" w:rsidRDefault="0037598A">
      <w:pPr>
        <w:pStyle w:val="Heading2"/>
      </w:pPr>
      <w:r>
        <w:t>Dropbox intro</w:t>
      </w:r>
    </w:p>
    <w:p w:rsidR="00A769E6" w:rsidRDefault="0037598A">
      <w:pPr>
        <w:pStyle w:val="Heading2"/>
      </w:pPr>
      <w:r>
        <w:t>Definition of API</w:t>
      </w:r>
    </w:p>
    <w:p w:rsidR="00A769E6" w:rsidRDefault="0037598A">
      <w:pPr>
        <w:pStyle w:val="Heading1"/>
      </w:pPr>
      <w:r>
        <w:t>Setup and installation</w:t>
      </w:r>
    </w:p>
    <w:p w:rsidR="00A769E6" w:rsidRDefault="003F2ABB" w:rsidP="0037598A">
      <w:pPr>
        <w:pStyle w:val="Heading2"/>
        <w:numPr>
          <w:ilvl w:val="0"/>
          <w:numId w:val="10"/>
        </w:numPr>
        <w:spacing w:after="100" w:afterAutospacing="1" w:line="240" w:lineRule="auto"/>
      </w:pPr>
      <w:r>
        <w:t>Setup requirements</w:t>
      </w:r>
    </w:p>
    <w:p w:rsidR="00A769E6" w:rsidRDefault="0037598A" w:rsidP="0037598A">
      <w:pPr>
        <w:pStyle w:val="Heading3"/>
        <w:spacing w:after="100" w:afterAutospacing="1" w:line="240" w:lineRule="auto"/>
      </w:pPr>
      <w:r>
        <w:t>Account Signup</w:t>
      </w:r>
      <w:r w:rsidR="003F2ABB">
        <w:t xml:space="preserve"> - dev</w:t>
      </w:r>
    </w:p>
    <w:p w:rsidR="003F2ABB" w:rsidRDefault="00FC3210" w:rsidP="0037598A">
      <w:pPr>
        <w:pStyle w:val="Heading3"/>
        <w:spacing w:after="100" w:afterAutospacing="1" w:line="240" w:lineRule="auto"/>
      </w:pPr>
      <w:r>
        <w:t>Setup</w:t>
      </w:r>
      <w:bookmarkStart w:id="0" w:name="_GoBack"/>
      <w:bookmarkEnd w:id="0"/>
      <w:r>
        <w:t xml:space="preserve"> Dropbox App</w:t>
      </w:r>
    </w:p>
    <w:p w:rsidR="00A769E6" w:rsidRDefault="003F2ABB">
      <w:pPr>
        <w:pStyle w:val="Heading2"/>
        <w:numPr>
          <w:ilvl w:val="0"/>
          <w:numId w:val="10"/>
        </w:numPr>
      </w:pPr>
      <w:r>
        <w:t>Installation</w:t>
      </w:r>
    </w:p>
    <w:p w:rsidR="003F2ABB" w:rsidRDefault="003F2ABB" w:rsidP="003F2ABB">
      <w:pPr>
        <w:pStyle w:val="Heading3"/>
        <w:numPr>
          <w:ilvl w:val="0"/>
          <w:numId w:val="39"/>
        </w:numPr>
        <w:spacing w:after="100" w:afterAutospacing="1" w:line="240" w:lineRule="auto"/>
      </w:pPr>
      <w:r>
        <w:t xml:space="preserve">Clone </w:t>
      </w:r>
      <w:r w:rsidR="003E397D">
        <w:t>r</w:t>
      </w:r>
      <w:r>
        <w:t xml:space="preserve">epository from </w:t>
      </w:r>
      <w:proofErr w:type="spellStart"/>
      <w:r>
        <w:t>Github</w:t>
      </w:r>
      <w:proofErr w:type="spellEnd"/>
    </w:p>
    <w:p w:rsidR="003F2ABB" w:rsidRDefault="003F2ABB" w:rsidP="003F2ABB">
      <w:pPr>
        <w:pStyle w:val="Heading3"/>
        <w:spacing w:after="100" w:afterAutospacing="1" w:line="240" w:lineRule="auto"/>
      </w:pPr>
      <w:r>
        <w:t>NPM Install</w:t>
      </w:r>
    </w:p>
    <w:p w:rsidR="003E397D" w:rsidRDefault="003E397D" w:rsidP="003E397D">
      <w:pPr>
        <w:pStyle w:val="Heading3"/>
        <w:spacing w:after="100" w:afterAutospacing="1" w:line="240" w:lineRule="auto"/>
      </w:pPr>
      <w:r>
        <w:t xml:space="preserve">Start with </w:t>
      </w:r>
      <w:proofErr w:type="spellStart"/>
      <w:r>
        <w:t>npm</w:t>
      </w:r>
      <w:proofErr w:type="spellEnd"/>
      <w:r>
        <w:t xml:space="preserve"> start</w:t>
      </w:r>
    </w:p>
    <w:p w:rsidR="003E397D" w:rsidRDefault="003E397D" w:rsidP="003E397D">
      <w:pPr>
        <w:pStyle w:val="Heading3"/>
        <w:spacing w:after="100" w:afterAutospacing="1" w:line="240" w:lineRule="auto"/>
      </w:pPr>
      <w:r>
        <w:t xml:space="preserve">Register Application </w:t>
      </w:r>
    </w:p>
    <w:p w:rsidR="00A769E6" w:rsidRDefault="0037598A">
      <w:pPr>
        <w:pStyle w:val="Heading1"/>
      </w:pPr>
      <w:r>
        <w:t>Coding</w:t>
      </w:r>
    </w:p>
    <w:p w:rsidR="00A769E6" w:rsidRDefault="00D71D39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987037672"/>
          <w:placeholder>
            <w:docPart w:val="D2969D77B9B84B1EA00C2A94E5B383AC"/>
          </w:placeholder>
          <w:temporary/>
          <w:showingPlcHdr/>
          <w15:appearance w15:val="hidden"/>
        </w:sdtPr>
        <w:sdtEndPr/>
        <w:sdtContent>
          <w:r w:rsidR="00C55AE2">
            <w:t>Support</w:t>
          </w:r>
        </w:sdtContent>
      </w:sdt>
    </w:p>
    <w:p w:rsidR="00A769E6" w:rsidRDefault="00D71D39">
      <w:pPr>
        <w:pStyle w:val="Heading3"/>
        <w:numPr>
          <w:ilvl w:val="0"/>
          <w:numId w:val="18"/>
        </w:numPr>
      </w:pPr>
      <w:sdt>
        <w:sdtPr>
          <w:alias w:val="Example:"/>
          <w:tag w:val="Example:"/>
          <w:id w:val="-1199079098"/>
          <w:placeholder>
            <w:docPart w:val="9BE635F400384F5485CE27FABE87731D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:rsidR="00A769E6" w:rsidRDefault="00D71D39">
      <w:pPr>
        <w:pStyle w:val="Heading3"/>
      </w:pPr>
      <w:sdt>
        <w:sdtPr>
          <w:alias w:val="Example:"/>
          <w:tag w:val="Example:"/>
          <w:id w:val="-1635867108"/>
          <w:placeholder>
            <w:docPart w:val="DC1E32CB703A42A8BF316437DE436BF1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:rsidR="00A769E6" w:rsidRDefault="00D71D39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-2137553710"/>
          <w:placeholder>
            <w:docPart w:val="7E75BACB89EC402CAC8AFB5305A5AD46"/>
          </w:placeholder>
          <w:temporary/>
          <w:showingPlcHdr/>
          <w15:appearance w15:val="hidden"/>
        </w:sdtPr>
        <w:sdtEndPr/>
        <w:sdtContent>
          <w:r w:rsidR="00C55AE2">
            <w:t>Support</w:t>
          </w:r>
        </w:sdtContent>
      </w:sdt>
    </w:p>
    <w:p w:rsidR="00A769E6" w:rsidRDefault="00D71D39">
      <w:pPr>
        <w:pStyle w:val="Heading3"/>
        <w:numPr>
          <w:ilvl w:val="0"/>
          <w:numId w:val="19"/>
        </w:numPr>
      </w:pPr>
      <w:sdt>
        <w:sdtPr>
          <w:alias w:val="Example:"/>
          <w:tag w:val="Example:"/>
          <w:id w:val="783241424"/>
          <w:placeholder>
            <w:docPart w:val="02298549589449C4937F710EC7015513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:rsidR="00A769E6" w:rsidRDefault="00D71D39">
      <w:pPr>
        <w:pStyle w:val="Heading3"/>
      </w:pPr>
      <w:sdt>
        <w:sdtPr>
          <w:alias w:val="Example:"/>
          <w:tag w:val="Example:"/>
          <w:id w:val="-1631624029"/>
          <w:placeholder>
            <w:docPart w:val="0D46BD1312A6463ABEE6CA6801CD9134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:rsidR="00A769E6" w:rsidRDefault="00D71D39">
      <w:pPr>
        <w:pStyle w:val="Heading1"/>
      </w:pPr>
      <w:sdt>
        <w:sdtPr>
          <w:alias w:val="Conclusion:"/>
          <w:tag w:val="Conclusion:"/>
          <w:id w:val="1826468754"/>
          <w:placeholder>
            <w:docPart w:val="19F5B41E5AEA4AB681DC672B237C0306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sdt>
      <w:sdtPr>
        <w:alias w:val="Restate topic:"/>
        <w:tag w:val="Restate topic:"/>
        <w:id w:val="-1905988603"/>
        <w:placeholder>
          <w:docPart w:val="70557CC1DA0D421397B47E601E4004BB"/>
        </w:placeholder>
        <w:temporary/>
        <w:showingPlcHdr/>
        <w15:appearance w15:val="hidden"/>
      </w:sdtPr>
      <w:sdtEndPr/>
      <w:sdtContent>
        <w:p w:rsidR="00A769E6" w:rsidRDefault="008B4470">
          <w:pPr>
            <w:pStyle w:val="Heading2"/>
            <w:numPr>
              <w:ilvl w:val="0"/>
              <w:numId w:val="11"/>
            </w:numPr>
          </w:pPr>
          <w:r>
            <w:t>Restate topic</w:t>
          </w:r>
        </w:p>
      </w:sdtContent>
    </w:sdt>
    <w:p w:rsidR="00A769E6" w:rsidRDefault="00D71D39">
      <w:pPr>
        <w:pStyle w:val="Heading2"/>
        <w:numPr>
          <w:ilvl w:val="0"/>
          <w:numId w:val="11"/>
        </w:numPr>
      </w:pPr>
      <w:sdt>
        <w:sdtPr>
          <w:alias w:val="Summarize three main points:"/>
          <w:tag w:val="Summarize three main points:"/>
          <w:id w:val="197589012"/>
          <w:placeholder>
            <w:docPart w:val="28DB83BF3D274F64B708EB7E29406312"/>
          </w:placeholder>
          <w:temporary/>
          <w:showingPlcHdr/>
          <w15:appearance w15:val="hidden"/>
        </w:sdtPr>
        <w:sdtEndPr/>
        <w:sdtContent>
          <w:r w:rsidR="008B4470">
            <w:t>Summarize three main points</w:t>
          </w:r>
        </w:sdtContent>
      </w:sdt>
    </w:p>
    <w:sdt>
      <w:sdtPr>
        <w:alias w:val="Revisit introduction or tie all ideas together:"/>
        <w:tag w:val="Revisit introduction or tie all ideas together:"/>
        <w:id w:val="-693699608"/>
        <w:placeholder>
          <w:docPart w:val="BC1A73D6BF464D62A5006541A76B42AD"/>
        </w:placeholder>
        <w:temporary/>
        <w:showingPlcHdr/>
        <w15:appearance w15:val="hidden"/>
      </w:sdtPr>
      <w:sdtEndPr/>
      <w:sdtContent>
        <w:p w:rsidR="00A769E6" w:rsidRDefault="008B4470">
          <w:pPr>
            <w:pStyle w:val="Heading2"/>
            <w:numPr>
              <w:ilvl w:val="0"/>
              <w:numId w:val="11"/>
            </w:numPr>
          </w:pPr>
          <w:r>
            <w:t>Revisit introduction or tie all ideas together</w:t>
          </w:r>
        </w:p>
      </w:sdtContent>
    </w:sdt>
    <w:sectPr w:rsidR="00A769E6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D39" w:rsidRDefault="00D71D39">
      <w:pPr>
        <w:spacing w:after="0" w:line="240" w:lineRule="auto"/>
      </w:pPr>
      <w:r>
        <w:separator/>
      </w:r>
    </w:p>
  </w:endnote>
  <w:endnote w:type="continuationSeparator" w:id="0">
    <w:p w:rsidR="00D71D39" w:rsidRDefault="00D7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E6" w:rsidRPr="0025690E" w:rsidRDefault="00D71D39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D411F5">
          <w:t>How to Guide – Dropbox JavaScript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37598A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37598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D39" w:rsidRDefault="00D71D39">
      <w:pPr>
        <w:spacing w:after="0" w:line="240" w:lineRule="auto"/>
      </w:pPr>
      <w:r>
        <w:separator/>
      </w:r>
    </w:p>
  </w:footnote>
  <w:footnote w:type="continuationSeparator" w:id="0">
    <w:p w:rsidR="00D71D39" w:rsidRDefault="00D7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F5"/>
    <w:rsid w:val="0025690E"/>
    <w:rsid w:val="0037598A"/>
    <w:rsid w:val="00376891"/>
    <w:rsid w:val="003E397D"/>
    <w:rsid w:val="003E4B77"/>
    <w:rsid w:val="003F2ABB"/>
    <w:rsid w:val="00676AC7"/>
    <w:rsid w:val="0086238C"/>
    <w:rsid w:val="008B4470"/>
    <w:rsid w:val="008E752A"/>
    <w:rsid w:val="009A2ED4"/>
    <w:rsid w:val="00A769E6"/>
    <w:rsid w:val="00B27C7C"/>
    <w:rsid w:val="00C45DBF"/>
    <w:rsid w:val="00C55AE2"/>
    <w:rsid w:val="00C60ACE"/>
    <w:rsid w:val="00D411F5"/>
    <w:rsid w:val="00D71D39"/>
    <w:rsid w:val="00E01AD9"/>
    <w:rsid w:val="00F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4D4ED2"/>
  <w15:chartTrackingRefBased/>
  <w15:docId w15:val="{F60A796F-7B8A-42CB-9BC3-2E76423D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B9E70F8A3943479900E57860A7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11AFF-0A9E-42EB-A65B-285D16E34CA5}"/>
      </w:docPartPr>
      <w:docPartBody>
        <w:p w:rsidR="00000000" w:rsidRDefault="00BB087B">
          <w:pPr>
            <w:pStyle w:val="19B9E70F8A3943479900E57860A7464F"/>
          </w:pPr>
          <w:r>
            <w:t>Title</w:t>
          </w:r>
        </w:p>
      </w:docPartBody>
    </w:docPart>
    <w:docPart>
      <w:docPartPr>
        <w:name w:val="787C086C835B41FCBA076F9AF940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66B7-0F5A-4E20-97EF-3E8CDA99B5F6}"/>
      </w:docPartPr>
      <w:docPartBody>
        <w:p w:rsidR="00000000" w:rsidRDefault="00BB087B">
          <w:pPr>
            <w:pStyle w:val="787C086C835B41FCBA076F9AF940605A"/>
          </w:pPr>
          <w:r>
            <w:t>Introduction</w:t>
          </w:r>
        </w:p>
      </w:docPartBody>
    </w:docPart>
    <w:docPart>
      <w:docPartPr>
        <w:name w:val="D2969D77B9B84B1EA00C2A94E5B3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7F7A-C3D1-4413-B9F3-DF77FB71D70A}"/>
      </w:docPartPr>
      <w:docPartBody>
        <w:p w:rsidR="00000000" w:rsidRDefault="00BB087B">
          <w:pPr>
            <w:pStyle w:val="D2969D77B9B84B1EA00C2A94E5B383AC"/>
          </w:pPr>
          <w:r>
            <w:t>Support</w:t>
          </w:r>
        </w:p>
      </w:docPartBody>
    </w:docPart>
    <w:docPart>
      <w:docPartPr>
        <w:name w:val="9BE635F400384F5485CE27FABE87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AF1A-56AA-4564-AA21-48781F5419D8}"/>
      </w:docPartPr>
      <w:docPartBody>
        <w:p w:rsidR="00000000" w:rsidRDefault="00BB087B">
          <w:pPr>
            <w:pStyle w:val="9BE635F400384F5485CE27FABE87731D"/>
          </w:pPr>
          <w:r>
            <w:t>Example</w:t>
          </w:r>
        </w:p>
      </w:docPartBody>
    </w:docPart>
    <w:docPart>
      <w:docPartPr>
        <w:name w:val="DC1E32CB703A42A8BF316437DE436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24A0-551B-4995-B2B3-215CD70BD429}"/>
      </w:docPartPr>
      <w:docPartBody>
        <w:p w:rsidR="00000000" w:rsidRDefault="00BB087B">
          <w:pPr>
            <w:pStyle w:val="DC1E32CB703A42A8BF316437DE436BF1"/>
          </w:pPr>
          <w:r>
            <w:t>Example</w:t>
          </w:r>
        </w:p>
      </w:docPartBody>
    </w:docPart>
    <w:docPart>
      <w:docPartPr>
        <w:name w:val="7E75BACB89EC402CAC8AFB5305A5A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0DB7C-F339-4BA5-B545-0E4AB302B2FA}"/>
      </w:docPartPr>
      <w:docPartBody>
        <w:p w:rsidR="00000000" w:rsidRDefault="00BB087B">
          <w:pPr>
            <w:pStyle w:val="7E75BACB89EC402CAC8AFB5305A5AD46"/>
          </w:pPr>
          <w:r>
            <w:t>Support</w:t>
          </w:r>
        </w:p>
      </w:docPartBody>
    </w:docPart>
    <w:docPart>
      <w:docPartPr>
        <w:name w:val="02298549589449C4937F710EC701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42566-D33A-4B2A-9D8D-955EED9DA6C6}"/>
      </w:docPartPr>
      <w:docPartBody>
        <w:p w:rsidR="00000000" w:rsidRDefault="00BB087B">
          <w:pPr>
            <w:pStyle w:val="02298549589449C4937F710EC7015513"/>
          </w:pPr>
          <w:r>
            <w:t>Example</w:t>
          </w:r>
        </w:p>
      </w:docPartBody>
    </w:docPart>
    <w:docPart>
      <w:docPartPr>
        <w:name w:val="0D46BD1312A6463ABEE6CA6801CD9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DA208-A98B-449A-A44D-9E0FB402D91B}"/>
      </w:docPartPr>
      <w:docPartBody>
        <w:p w:rsidR="00000000" w:rsidRDefault="00BB087B">
          <w:pPr>
            <w:pStyle w:val="0D46BD1312A6463ABEE6CA6801CD9134"/>
          </w:pPr>
          <w:r>
            <w:t>Example</w:t>
          </w:r>
        </w:p>
      </w:docPartBody>
    </w:docPart>
    <w:docPart>
      <w:docPartPr>
        <w:name w:val="19F5B41E5AEA4AB681DC672B237C0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360A-61D7-432C-AB7A-C706E0F1B3A3}"/>
      </w:docPartPr>
      <w:docPartBody>
        <w:p w:rsidR="00000000" w:rsidRDefault="00BB087B">
          <w:pPr>
            <w:pStyle w:val="19F5B41E5AEA4AB681DC672B237C0306"/>
          </w:pPr>
          <w:r>
            <w:t>Conclusion</w:t>
          </w:r>
        </w:p>
      </w:docPartBody>
    </w:docPart>
    <w:docPart>
      <w:docPartPr>
        <w:name w:val="70557CC1DA0D421397B47E601E400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AAC1C-C9C7-4A82-9C62-8A3CC257E792}"/>
      </w:docPartPr>
      <w:docPartBody>
        <w:p w:rsidR="00000000" w:rsidRDefault="00BB087B">
          <w:pPr>
            <w:pStyle w:val="70557CC1DA0D421397B47E601E4004BB"/>
          </w:pPr>
          <w:r>
            <w:t>Restate topic</w:t>
          </w:r>
        </w:p>
      </w:docPartBody>
    </w:docPart>
    <w:docPart>
      <w:docPartPr>
        <w:name w:val="28DB83BF3D274F64B708EB7E29406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7954C-E5F1-4435-8DDC-23ADA0319616}"/>
      </w:docPartPr>
      <w:docPartBody>
        <w:p w:rsidR="00000000" w:rsidRDefault="00BB087B">
          <w:pPr>
            <w:pStyle w:val="28DB83BF3D274F64B708EB7E29406312"/>
          </w:pPr>
          <w:r>
            <w:t>Summarize three main points</w:t>
          </w:r>
        </w:p>
      </w:docPartBody>
    </w:docPart>
    <w:docPart>
      <w:docPartPr>
        <w:name w:val="BC1A73D6BF464D62A5006541A76B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8ADA2-9767-43B9-8C5F-78744C89B3FD}"/>
      </w:docPartPr>
      <w:docPartBody>
        <w:p w:rsidR="00000000" w:rsidRDefault="00BB087B">
          <w:pPr>
            <w:pStyle w:val="BC1A73D6BF464D62A5006541A76B42AD"/>
          </w:pPr>
          <w:r>
            <w:t>Revisit introduction or tie all ideas together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7B"/>
    <w:rsid w:val="00B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9E70F8A3943479900E57860A7464F">
    <w:name w:val="19B9E70F8A3943479900E57860A7464F"/>
  </w:style>
  <w:style w:type="paragraph" w:customStyle="1" w:styleId="787C086C835B41FCBA076F9AF940605A">
    <w:name w:val="787C086C835B41FCBA076F9AF940605A"/>
  </w:style>
  <w:style w:type="paragraph" w:customStyle="1" w:styleId="B7FB9762FC714455A93E706E2852A4F7">
    <w:name w:val="B7FB9762FC714455A93E706E2852A4F7"/>
  </w:style>
  <w:style w:type="paragraph" w:customStyle="1" w:styleId="6B2A6C14F45444EFA33833E00564DFF5">
    <w:name w:val="6B2A6C14F45444EFA33833E00564DFF5"/>
  </w:style>
  <w:style w:type="paragraph" w:customStyle="1" w:styleId="338880BD23194F47BEC3096E6BD87DEB">
    <w:name w:val="338880BD23194F47BEC3096E6BD87DEB"/>
  </w:style>
  <w:style w:type="paragraph" w:customStyle="1" w:styleId="DE5D464B3CBB46C79EB3057C5D68267A">
    <w:name w:val="DE5D464B3CBB46C79EB3057C5D68267A"/>
  </w:style>
  <w:style w:type="paragraph" w:customStyle="1" w:styleId="9F6EC042236841A79E34DBDD29A7029B">
    <w:name w:val="9F6EC042236841A79E34DBDD29A7029B"/>
  </w:style>
  <w:style w:type="paragraph" w:customStyle="1" w:styleId="11FE6D9D8FAA4477B8EB94E1C3C57E9D">
    <w:name w:val="11FE6D9D8FAA4477B8EB94E1C3C57E9D"/>
  </w:style>
  <w:style w:type="paragraph" w:customStyle="1" w:styleId="E6BB5B593AA44867BEC3C285220AB824">
    <w:name w:val="E6BB5B593AA44867BEC3C285220AB824"/>
  </w:style>
  <w:style w:type="paragraph" w:customStyle="1" w:styleId="14B70E28FC114305BAC872A19ABB8226">
    <w:name w:val="14B70E28FC114305BAC872A19ABB8226"/>
  </w:style>
  <w:style w:type="paragraph" w:customStyle="1" w:styleId="53F3E7FF292B4F578FE915039AE4A2F1">
    <w:name w:val="53F3E7FF292B4F578FE915039AE4A2F1"/>
  </w:style>
  <w:style w:type="paragraph" w:customStyle="1" w:styleId="4A47EA8B762B4169863325250458A246">
    <w:name w:val="4A47EA8B762B4169863325250458A246"/>
  </w:style>
  <w:style w:type="paragraph" w:customStyle="1" w:styleId="DA222E4B5BB146F1B6F6D436F9D1B404">
    <w:name w:val="DA222E4B5BB146F1B6F6D436F9D1B404"/>
  </w:style>
  <w:style w:type="paragraph" w:customStyle="1" w:styleId="1062A2BB41F541399CA3952E32FE64D4">
    <w:name w:val="1062A2BB41F541399CA3952E32FE64D4"/>
  </w:style>
  <w:style w:type="paragraph" w:customStyle="1" w:styleId="9F4974B41E5D440B8A91E678C510B797">
    <w:name w:val="9F4974B41E5D440B8A91E678C510B797"/>
  </w:style>
  <w:style w:type="paragraph" w:customStyle="1" w:styleId="63E155ED4F054949B72F4D280FAF095F">
    <w:name w:val="63E155ED4F054949B72F4D280FAF095F"/>
  </w:style>
  <w:style w:type="paragraph" w:customStyle="1" w:styleId="D2969D77B9B84B1EA00C2A94E5B383AC">
    <w:name w:val="D2969D77B9B84B1EA00C2A94E5B383AC"/>
  </w:style>
  <w:style w:type="paragraph" w:customStyle="1" w:styleId="9BE635F400384F5485CE27FABE87731D">
    <w:name w:val="9BE635F400384F5485CE27FABE87731D"/>
  </w:style>
  <w:style w:type="paragraph" w:customStyle="1" w:styleId="DC1E32CB703A42A8BF316437DE436BF1">
    <w:name w:val="DC1E32CB703A42A8BF316437DE436BF1"/>
  </w:style>
  <w:style w:type="paragraph" w:customStyle="1" w:styleId="7E75BACB89EC402CAC8AFB5305A5AD46">
    <w:name w:val="7E75BACB89EC402CAC8AFB5305A5AD46"/>
  </w:style>
  <w:style w:type="paragraph" w:customStyle="1" w:styleId="02298549589449C4937F710EC7015513">
    <w:name w:val="02298549589449C4937F710EC7015513"/>
  </w:style>
  <w:style w:type="paragraph" w:customStyle="1" w:styleId="0D46BD1312A6463ABEE6CA6801CD9134">
    <w:name w:val="0D46BD1312A6463ABEE6CA6801CD9134"/>
  </w:style>
  <w:style w:type="paragraph" w:customStyle="1" w:styleId="1D66F701566A4666885395F7895BD0CB">
    <w:name w:val="1D66F701566A4666885395F7895BD0CB"/>
  </w:style>
  <w:style w:type="paragraph" w:customStyle="1" w:styleId="DCB0A34369BC4F7F8181D86E7873D30D">
    <w:name w:val="DCB0A34369BC4F7F8181D86E7873D30D"/>
  </w:style>
  <w:style w:type="paragraph" w:customStyle="1" w:styleId="B9139130D7074DBD8875DB09D2A50989">
    <w:name w:val="B9139130D7074DBD8875DB09D2A50989"/>
  </w:style>
  <w:style w:type="paragraph" w:customStyle="1" w:styleId="E5FAB3C4B9734934BD22A59505A72337">
    <w:name w:val="E5FAB3C4B9734934BD22A59505A72337"/>
  </w:style>
  <w:style w:type="paragraph" w:customStyle="1" w:styleId="EEEEFD3E8F3D46D28DCCB7E533FB432C">
    <w:name w:val="EEEEFD3E8F3D46D28DCCB7E533FB432C"/>
  </w:style>
  <w:style w:type="paragraph" w:customStyle="1" w:styleId="5FEADB72C226497D8B10EE20ECA60A12">
    <w:name w:val="5FEADB72C226497D8B10EE20ECA60A12"/>
  </w:style>
  <w:style w:type="paragraph" w:customStyle="1" w:styleId="BCB179DF05424698AE039224CE2CEB1D">
    <w:name w:val="BCB179DF05424698AE039224CE2CEB1D"/>
  </w:style>
  <w:style w:type="paragraph" w:customStyle="1" w:styleId="DF6DF48F0EA7475BB0D535BC959886B4">
    <w:name w:val="DF6DF48F0EA7475BB0D535BC959886B4"/>
  </w:style>
  <w:style w:type="paragraph" w:customStyle="1" w:styleId="24E3BF1D95D0412C93C82E421A4CA4CF">
    <w:name w:val="24E3BF1D95D0412C93C82E421A4CA4CF"/>
  </w:style>
  <w:style w:type="paragraph" w:customStyle="1" w:styleId="8E9C2383DE5242A58DF5F80DB5F4A714">
    <w:name w:val="8E9C2383DE5242A58DF5F80DB5F4A714"/>
  </w:style>
  <w:style w:type="paragraph" w:customStyle="1" w:styleId="1A77D652B07D4ECAA1F90F20D7D13042">
    <w:name w:val="1A77D652B07D4ECAA1F90F20D7D13042"/>
  </w:style>
  <w:style w:type="paragraph" w:customStyle="1" w:styleId="10696637777E471A9D266A633CB14521">
    <w:name w:val="10696637777E471A9D266A633CB14521"/>
  </w:style>
  <w:style w:type="paragraph" w:customStyle="1" w:styleId="1F9CFC4A693E480D8C91E9E14D997637">
    <w:name w:val="1F9CFC4A693E480D8C91E9E14D997637"/>
  </w:style>
  <w:style w:type="paragraph" w:customStyle="1" w:styleId="19F5B41E5AEA4AB681DC672B237C0306">
    <w:name w:val="19F5B41E5AEA4AB681DC672B237C0306"/>
  </w:style>
  <w:style w:type="paragraph" w:customStyle="1" w:styleId="70557CC1DA0D421397B47E601E4004BB">
    <w:name w:val="70557CC1DA0D421397B47E601E4004BB"/>
  </w:style>
  <w:style w:type="paragraph" w:customStyle="1" w:styleId="28DB83BF3D274F64B708EB7E29406312">
    <w:name w:val="28DB83BF3D274F64B708EB7E29406312"/>
  </w:style>
  <w:style w:type="paragraph" w:customStyle="1" w:styleId="BC1A73D6BF464D62A5006541A76B42AD">
    <w:name w:val="BC1A73D6BF464D62A5006541A76B4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509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Guide – Dropbox JavaScript</dc:title>
  <dc:creator>Patrick</dc:creator>
  <cp:lastModifiedBy>Patrick</cp:lastModifiedBy>
  <cp:revision>1</cp:revision>
  <dcterms:created xsi:type="dcterms:W3CDTF">2016-11-15T22:25:00Z</dcterms:created>
  <dcterms:modified xsi:type="dcterms:W3CDTF">2016-11-16T06:54:00Z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